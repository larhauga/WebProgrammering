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="1081"/>
        <w:tblW w:w="13680" w:type="dxa"/>
        <w:tblBorders>
          <w:top w:val="single" w:sz="4" w:space="0" w:color="00CCFF"/>
          <w:left w:val="single" w:sz="4" w:space="0" w:color="00CCFF"/>
          <w:bottom w:val="single" w:sz="4" w:space="0" w:color="00CCFF"/>
          <w:right w:val="single" w:sz="4" w:space="0" w:color="00CCFF"/>
          <w:insideH w:val="single" w:sz="6" w:space="0" w:color="00CCFF"/>
          <w:insideV w:val="single" w:sz="6" w:space="0" w:color="00CCFF"/>
        </w:tblBorders>
        <w:shd w:val="clear" w:color="auto" w:fill="333399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75"/>
        <w:gridCol w:w="2268"/>
        <w:gridCol w:w="3595"/>
        <w:gridCol w:w="2075"/>
        <w:gridCol w:w="4067"/>
      </w:tblGrid>
      <w:tr w:rsidR="005C1E5B" w:rsidRPr="006B4D65" w14:paraId="5AEED5A2" w14:textId="77777777" w:rsidTr="00E249D0">
        <w:trPr>
          <w:cantSplit/>
          <w:trHeight w:val="1152"/>
          <w:tblHeader/>
        </w:trPr>
        <w:tc>
          <w:tcPr>
            <w:tcW w:w="13680" w:type="dxa"/>
            <w:gridSpan w:val="5"/>
            <w:tcBorders>
              <w:top w:val="single" w:sz="48" w:space="0" w:color="333399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14:paraId="1F495281" w14:textId="77777777" w:rsidR="005C1E5B" w:rsidRPr="00EA18C2" w:rsidRDefault="003368DD" w:rsidP="003368DD">
            <w:pPr>
              <w:pStyle w:val="ScheduleTitle"/>
              <w:framePr w:hSpace="0" w:wrap="auto" w:vAnchor="margin" w:hAnchor="text" w:xAlign="left" w:yAlign="inline"/>
              <w:rPr>
                <w:rFonts w:ascii="Arial" w:hAnsi="Arial"/>
                <w:u w:val="single"/>
              </w:rPr>
            </w:pPr>
            <w:proofErr w:type="spellStart"/>
            <w:r>
              <w:rPr>
                <w:rFonts w:ascii="Arial" w:hAnsi="Arial"/>
                <w:sz w:val="48"/>
                <w:u w:val="single"/>
              </w:rPr>
              <w:t>Milepælsplan</w:t>
            </w:r>
            <w:proofErr w:type="spellEnd"/>
          </w:p>
        </w:tc>
      </w:tr>
      <w:tr w:rsidR="005C1E5B" w:rsidRPr="00EA18C2" w14:paraId="6EA2136E" w14:textId="77777777" w:rsidTr="00E249D0">
        <w:trPr>
          <w:cantSplit/>
          <w:trHeight w:val="1152"/>
        </w:trPr>
        <w:tc>
          <w:tcPr>
            <w:tcW w:w="13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1849B"/>
            <w:vAlign w:val="center"/>
          </w:tcPr>
          <w:p w14:paraId="17869F97" w14:textId="77777777" w:rsidR="006F5884" w:rsidRPr="003600C7" w:rsidRDefault="006F5884" w:rsidP="00F56EB3">
            <w:pPr>
              <w:rPr>
                <w:rFonts w:ascii="Calibri" w:hAnsi="Calibri" w:cs="Calibri"/>
                <w:sz w:val="24"/>
                <w:lang w:val="nb-NO"/>
              </w:rPr>
            </w:pPr>
          </w:p>
          <w:p w14:paraId="22A52160" w14:textId="77777777" w:rsidR="005C1E5B" w:rsidRPr="003600C7" w:rsidRDefault="00EA18C2" w:rsidP="00F56EB3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Milepålsplan for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Lars</w:t>
            </w: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, </w:t>
            </w:r>
            <w:r w:rsidR="003368DD">
              <w:rPr>
                <w:rFonts w:ascii="Calibri" w:hAnsi="Calibri" w:cs="Calibri"/>
                <w:b/>
                <w:sz w:val="28"/>
                <w:lang w:val="nb-NO"/>
              </w:rPr>
              <w:t xml:space="preserve">Anders og Ole </w:t>
            </w:r>
            <w:proofErr w:type="spellStart"/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henrik</w:t>
            </w:r>
            <w:proofErr w:type="spellEnd"/>
            <w:r w:rsidR="003368DD">
              <w:rPr>
                <w:rFonts w:ascii="Calibri" w:hAnsi="Calibri" w:cs="Calibri"/>
                <w:b/>
                <w:sz w:val="28"/>
                <w:lang w:val="nb-NO"/>
              </w:rPr>
              <w:t>.</w:t>
            </w:r>
          </w:p>
          <w:p w14:paraId="33FE1839" w14:textId="77777777" w:rsidR="00EA18C2" w:rsidRPr="003600C7" w:rsidRDefault="00EA18C2" w:rsidP="003368DD">
            <w:pPr>
              <w:pStyle w:val="Notes"/>
              <w:rPr>
                <w:rFonts w:ascii="Calibri" w:hAnsi="Calibri" w:cs="Calibri"/>
                <w:b/>
                <w:sz w:val="28"/>
                <w:lang w:val="nb-NO"/>
              </w:rPr>
            </w:pPr>
            <w:r w:rsidRPr="003600C7">
              <w:rPr>
                <w:rFonts w:ascii="Calibri" w:hAnsi="Calibri" w:cs="Calibri"/>
                <w:b/>
                <w:sz w:val="28"/>
                <w:lang w:val="nb-NO"/>
              </w:rPr>
              <w:t xml:space="preserve">Se ansvarskart for tildelte oppgaver. </w:t>
            </w:r>
          </w:p>
          <w:p w14:paraId="35F40CF6" w14:textId="77777777" w:rsidR="00EA18C2" w:rsidRPr="00EA18C2" w:rsidRDefault="00EA18C2" w:rsidP="003368DD">
            <w:pPr>
              <w:pStyle w:val="Notes"/>
              <w:jc w:val="left"/>
              <w:rPr>
                <w:lang w:val="nb-NO"/>
              </w:rPr>
            </w:pPr>
          </w:p>
        </w:tc>
      </w:tr>
      <w:tr w:rsidR="00EA18C2" w:rsidRPr="006B4D65" w14:paraId="57ACF020" w14:textId="77777777" w:rsidTr="00192E19">
        <w:trPr>
          <w:cantSplit/>
          <w:trHeight w:val="710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5AD04989" w14:textId="77777777"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Start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03A2003D" w14:textId="77777777" w:rsidR="005C1E5B" w:rsidRPr="003600C7" w:rsidRDefault="00192E19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Frist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78EFD41C" w14:textId="77777777"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proofErr w:type="spellStart"/>
            <w:r w:rsidRPr="003600C7">
              <w:rPr>
                <w:rFonts w:ascii="Calibri" w:hAnsi="Calibri" w:cs="Calibri"/>
                <w:sz w:val="24"/>
              </w:rPr>
              <w:t>Oppgave</w:t>
            </w:r>
            <w:proofErr w:type="spell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23A93FF8" w14:textId="77777777"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proofErr w:type="spellStart"/>
            <w:r w:rsidRPr="003600C7">
              <w:rPr>
                <w:rFonts w:ascii="Calibri" w:hAnsi="Calibri" w:cs="Calibri"/>
                <w:sz w:val="24"/>
              </w:rPr>
              <w:t>Hovedansvar</w:t>
            </w:r>
            <w:proofErr w:type="spellEnd"/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vAlign w:val="center"/>
          </w:tcPr>
          <w:p w14:paraId="2F07C212" w14:textId="77777777" w:rsidR="005C1E5B" w:rsidRPr="003600C7" w:rsidRDefault="00EA18C2" w:rsidP="00F56EB3">
            <w:pPr>
              <w:pStyle w:val="TableHeader"/>
              <w:framePr w:hSpace="0" w:wrap="auto" w:vAnchor="margin" w:hAnchor="text" w:xAlign="left" w:yAlign="inline"/>
              <w:rPr>
                <w:rFonts w:ascii="Calibri" w:hAnsi="Calibri" w:cs="Calibri"/>
                <w:sz w:val="24"/>
              </w:rPr>
            </w:pPr>
            <w:r w:rsidRPr="003600C7">
              <w:rPr>
                <w:rFonts w:ascii="Calibri" w:hAnsi="Calibri" w:cs="Calibri"/>
                <w:sz w:val="24"/>
              </w:rPr>
              <w:t>Status</w:t>
            </w:r>
          </w:p>
        </w:tc>
      </w:tr>
      <w:tr w:rsidR="00EA18C2" w:rsidRPr="003E493E" w14:paraId="223989D9" w14:textId="77777777" w:rsidTr="00192E19">
        <w:trPr>
          <w:cantSplit/>
          <w:trHeight w:val="450"/>
        </w:trPr>
        <w:tc>
          <w:tcPr>
            <w:tcW w:w="16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2084CF52" w14:textId="77777777"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12/4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22125282" w14:textId="77777777" w:rsidR="005C1E5B" w:rsidRPr="006B4D65" w:rsidRDefault="003368DD" w:rsidP="00F56EB3">
            <w:pPr>
              <w:pStyle w:val="BoldText"/>
              <w:framePr w:hSpace="0" w:wrap="auto" w:vAnchor="margin" w:hAnchor="text" w:xAlign="left" w:yAlign="inline"/>
            </w:pPr>
            <w:r>
              <w:t>13/11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3F41746" w14:textId="77777777" w:rsidR="005C1E5B" w:rsidRPr="00192E19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ER-modell og database</w:t>
            </w:r>
          </w:p>
        </w:tc>
        <w:tc>
          <w:tcPr>
            <w:tcW w:w="2075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62DAE4C" w14:textId="77777777" w:rsidR="005C1E5B" w:rsidRPr="003E493E" w:rsidRDefault="003E493E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Alle</w:t>
            </w:r>
          </w:p>
        </w:tc>
        <w:tc>
          <w:tcPr>
            <w:tcW w:w="4067" w:type="dxa"/>
            <w:tcBorders>
              <w:top w:val="nil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11847998" w14:textId="77777777" w:rsidR="005C1E5B" w:rsidRPr="003E493E" w:rsidRDefault="003368DD" w:rsidP="00F56EB3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Påbegynt</w:t>
            </w:r>
          </w:p>
        </w:tc>
      </w:tr>
      <w:tr w:rsidR="003E493E" w:rsidRPr="006B4D65" w14:paraId="58F38688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146A0434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42300579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gramStart"/>
            <w:r>
              <w:t>?/</w:t>
            </w:r>
            <w:proofErr w:type="gramEnd"/>
            <w:r>
              <w:t>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474ED0D8" w14:textId="77777777"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r>
              <w:rPr>
                <w:lang w:val="nb-NO"/>
              </w:rPr>
              <w:t>Klasser og en oversikt over disse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35AEB8CC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Ole </w:t>
            </w:r>
            <w:proofErr w:type="spellStart"/>
            <w:r>
              <w:t>Henrik</w:t>
            </w:r>
            <w:proofErr w:type="spellEnd"/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0AF44B25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 w:rsidR="003E493E">
              <w:t>Ferdig</w:t>
            </w:r>
            <w:proofErr w:type="spellEnd"/>
          </w:p>
        </w:tc>
      </w:tr>
      <w:tr w:rsidR="003E493E" w:rsidRPr="006B4D65" w14:paraId="2B529609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117D032C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3EF7AD1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gramStart"/>
            <w:r>
              <w:t>?/</w:t>
            </w:r>
            <w:proofErr w:type="gramEnd"/>
            <w:r>
              <w:t>4-2011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15475083" w14:textId="77777777"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proofErr w:type="spellStart"/>
            <w:r>
              <w:rPr>
                <w:lang w:val="nb-NO"/>
              </w:rPr>
              <w:t>Login</w:t>
            </w:r>
            <w:proofErr w:type="spellEnd"/>
            <w:r>
              <w:rPr>
                <w:lang w:val="nb-NO"/>
              </w:rPr>
              <w:t xml:space="preserve"> script med </w:t>
            </w:r>
            <w:proofErr w:type="spellStart"/>
            <w:r>
              <w:rPr>
                <w:lang w:val="nb-NO"/>
              </w:rPr>
              <w:t>hashing</w:t>
            </w:r>
            <w:proofErr w:type="spellEnd"/>
            <w:r>
              <w:rPr>
                <w:lang w:val="nb-NO"/>
              </w:rPr>
              <w:t xml:space="preserve"> og </w:t>
            </w:r>
            <w:proofErr w:type="spellStart"/>
            <w:r>
              <w:rPr>
                <w:lang w:val="nb-NO"/>
              </w:rPr>
              <w:t>feilhåtering</w:t>
            </w:r>
            <w:proofErr w:type="spellEnd"/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6BE867FC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Anders </w:t>
            </w:r>
            <w:proofErr w:type="spellStart"/>
            <w:r>
              <w:t>og</w:t>
            </w:r>
            <w:proofErr w:type="spellEnd"/>
            <w:r>
              <w:t xml:space="preserve"> 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4DEA29CE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Ferdig</w:t>
            </w:r>
            <w:proofErr w:type="spellEnd"/>
          </w:p>
        </w:tc>
      </w:tr>
      <w:tr w:rsidR="003E493E" w:rsidRPr="006B4D65" w14:paraId="202D220A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1A5294B7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13/4</w:t>
            </w:r>
            <w:r w:rsidR="003E493E">
              <w:t>-201</w:t>
            </w:r>
            <w:r>
              <w:t>1</w:t>
            </w: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6D1FE1DB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gramStart"/>
            <w:r>
              <w:t>?/</w:t>
            </w:r>
            <w:proofErr w:type="gramEnd"/>
            <w:r>
              <w:t>4</w:t>
            </w:r>
            <w:r w:rsidR="003E493E">
              <w:t>-201</w:t>
            </w:r>
            <w:r>
              <w:t>1</w:t>
            </w: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7B28834B" w14:textId="77777777" w:rsidR="003E493E" w:rsidRPr="00192E19" w:rsidRDefault="003368DD" w:rsidP="003E493E">
            <w:pPr>
              <w:pStyle w:val="BoldText"/>
              <w:framePr w:hSpace="0" w:wrap="auto" w:vAnchor="margin" w:hAnchor="text" w:xAlign="left" w:yAlign="inline"/>
              <w:rPr>
                <w:lang w:val="nb-NO"/>
              </w:rPr>
            </w:pPr>
            <w:proofErr w:type="spellStart"/>
            <w:r>
              <w:rPr>
                <w:lang w:val="nb-NO"/>
              </w:rPr>
              <w:t>Adminpanel</w:t>
            </w:r>
            <w:proofErr w:type="spellEnd"/>
            <w:r>
              <w:rPr>
                <w:lang w:val="nb-NO"/>
              </w:rPr>
              <w:t xml:space="preserve"> med funksjoner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5C41D472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Lars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64801186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Ferdig</w:t>
            </w:r>
            <w:proofErr w:type="spellEnd"/>
          </w:p>
        </w:tc>
      </w:tr>
      <w:tr w:rsidR="003E493E" w:rsidRPr="006B4D65" w14:paraId="162F8DF9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7E7FA3BC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1B955CB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E1CEED7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Brukerpanel</w:t>
            </w:r>
            <w:proofErr w:type="spellEnd"/>
            <w:r>
              <w:t xml:space="preserve"> med </w:t>
            </w:r>
            <w:proofErr w:type="spellStart"/>
            <w:r>
              <w:t>funksjoner</w:t>
            </w:r>
            <w:proofErr w:type="spellEnd"/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77037A62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Anders </w:t>
            </w:r>
            <w:proofErr w:type="spellStart"/>
            <w:r>
              <w:t>og</w:t>
            </w:r>
            <w:proofErr w:type="spellEnd"/>
            <w:r>
              <w:t xml:space="preserve"> ole</w:t>
            </w:r>
            <w:bookmarkStart w:id="0" w:name="_GoBack"/>
            <w:bookmarkEnd w:id="0"/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5B7AEEFF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 w:rsidR="003E493E">
              <w:t>Ferdig</w:t>
            </w:r>
            <w:proofErr w:type="spellEnd"/>
          </w:p>
        </w:tc>
      </w:tr>
      <w:tr w:rsidR="003E493E" w:rsidRPr="006B4D65" w14:paraId="1D3759C2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39663B0F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21F491BB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3E878043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 xml:space="preserve">SQL </w:t>
            </w:r>
            <w:proofErr w:type="spellStart"/>
            <w:r>
              <w:t>spørringer</w:t>
            </w:r>
            <w:proofErr w:type="spellEnd"/>
            <w:r>
              <w:t xml:space="preserve"> for å vise </w:t>
            </w:r>
            <w:proofErr w:type="spellStart"/>
            <w:r>
              <w:t>varer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sånt</w:t>
            </w:r>
            <w:proofErr w:type="spellEnd"/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6F504F32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Anders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76FB2E97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 w:rsidR="00257541">
              <w:t>Ferdig</w:t>
            </w:r>
            <w:proofErr w:type="spellEnd"/>
          </w:p>
        </w:tc>
      </w:tr>
      <w:tr w:rsidR="003E493E" w:rsidRPr="006B4D65" w14:paraId="49B16154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6F7B278A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62A8BE95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7EA4583B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proofErr w:type="spellStart"/>
            <w:r>
              <w:t>Feilhåntering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fil</w:t>
            </w:r>
            <w:proofErr w:type="spellEnd"/>
            <w:r>
              <w:t xml:space="preserve"> </w:t>
            </w: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1D9C42D" w14:textId="77777777" w:rsidR="003E493E" w:rsidRPr="006B4D65" w:rsidRDefault="003368DD" w:rsidP="003E493E">
            <w:pPr>
              <w:pStyle w:val="BoldText"/>
              <w:framePr w:hSpace="0" w:wrap="auto" w:vAnchor="margin" w:hAnchor="text" w:xAlign="left" w:yAlign="inline"/>
            </w:pPr>
            <w:r>
              <w:t>Ole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1A47A5D3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6B4D65" w14:paraId="251F20FE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34EF9D8C" w14:textId="77777777"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677BC904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12DB9165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0C659B99" w14:textId="77777777" w:rsidR="003E493E" w:rsidRPr="006B4D65" w:rsidRDefault="003E493E" w:rsidP="003368DD">
            <w:pPr>
              <w:pStyle w:val="BoldText"/>
              <w:framePr w:hSpace="0" w:wrap="auto" w:vAnchor="margin" w:hAnchor="text" w:xAlign="left" w:yAlign="inline"/>
            </w:pPr>
            <w:r>
              <w:t xml:space="preserve"> </w:t>
            </w: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310EF022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</w:tr>
      <w:tr w:rsidR="003E493E" w:rsidRPr="00257541" w14:paraId="35CE2C90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641858B" w14:textId="77777777" w:rsidR="003E493E" w:rsidRPr="006B4D65" w:rsidRDefault="003E493E" w:rsidP="00257541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AACF419" w14:textId="77777777" w:rsidR="003E493E" w:rsidRPr="006B4D65" w:rsidRDefault="003E493E" w:rsidP="003E493E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281D2B51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21379CD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403469DD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14:paraId="6392BC8A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419062A9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5B25B8C5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512E536E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79437215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F3F3F3"/>
            <w:vAlign w:val="center"/>
          </w:tcPr>
          <w:p w14:paraId="2B7C88A4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  <w:tr w:rsidR="003E493E" w:rsidRPr="00257541" w14:paraId="383E9C6A" w14:textId="77777777" w:rsidTr="00192E19">
        <w:trPr>
          <w:cantSplit/>
          <w:trHeight w:val="450"/>
        </w:trPr>
        <w:tc>
          <w:tcPr>
            <w:tcW w:w="16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0F57E67B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268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A31C930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359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22FFFB60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2075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515B498C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  <w:tc>
          <w:tcPr>
            <w:tcW w:w="4067" w:type="dxa"/>
            <w:tcBorders>
              <w:top w:val="single" w:sz="6" w:space="0" w:color="809CC9"/>
              <w:left w:val="single" w:sz="6" w:space="0" w:color="809CC9"/>
              <w:bottom w:val="single" w:sz="6" w:space="0" w:color="809CC9"/>
              <w:right w:val="single" w:sz="6" w:space="0" w:color="809CC9"/>
            </w:tcBorders>
            <w:shd w:val="clear" w:color="auto" w:fill="auto"/>
            <w:vAlign w:val="center"/>
          </w:tcPr>
          <w:p w14:paraId="36215820" w14:textId="77777777" w:rsidR="003E493E" w:rsidRPr="00257541" w:rsidRDefault="003E493E" w:rsidP="003E493E">
            <w:pPr>
              <w:pStyle w:val="BoldText"/>
              <w:framePr w:hSpace="0" w:wrap="auto" w:vAnchor="margin" w:hAnchor="text" w:xAlign="left" w:yAlign="inline"/>
              <w:rPr>
                <w:lang w:val="nn-NO"/>
              </w:rPr>
            </w:pPr>
          </w:p>
        </w:tc>
      </w:tr>
    </w:tbl>
    <w:p w14:paraId="550371B6" w14:textId="77777777" w:rsidR="00FB0AF7" w:rsidRPr="00257541" w:rsidRDefault="00FB0AF7" w:rsidP="003600C7">
      <w:pPr>
        <w:shd w:val="clear" w:color="auto" w:fill="FFFFFF"/>
        <w:rPr>
          <w:vertAlign w:val="subscript"/>
          <w:lang w:val="nb-NO"/>
        </w:rPr>
      </w:pPr>
    </w:p>
    <w:sectPr w:rsidR="00FB0AF7" w:rsidRPr="00257541" w:rsidSect="009F432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92202" w14:textId="77777777" w:rsidR="00623A57" w:rsidRDefault="00623A57">
      <w:r>
        <w:separator/>
      </w:r>
    </w:p>
  </w:endnote>
  <w:endnote w:type="continuationSeparator" w:id="0">
    <w:p w14:paraId="5097AC12" w14:textId="77777777" w:rsidR="00623A57" w:rsidRDefault="0062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E3FD8" w14:textId="77777777" w:rsidR="00623A57" w:rsidRDefault="00623A57">
      <w:r>
        <w:separator/>
      </w:r>
    </w:p>
  </w:footnote>
  <w:footnote w:type="continuationSeparator" w:id="0">
    <w:p w14:paraId="7261F6AF" w14:textId="77777777" w:rsidR="00623A57" w:rsidRDefault="0062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046C"/>
    <w:multiLevelType w:val="hybridMultilevel"/>
    <w:tmpl w:val="B1BC1A52"/>
    <w:lvl w:ilvl="0" w:tplc="C3EE0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125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1732906"/>
    <w:multiLevelType w:val="hybridMultilevel"/>
    <w:tmpl w:val="3272B306"/>
    <w:lvl w:ilvl="0" w:tplc="62A02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C2"/>
    <w:rsid w:val="0002275A"/>
    <w:rsid w:val="00035211"/>
    <w:rsid w:val="0006642A"/>
    <w:rsid w:val="00067ABC"/>
    <w:rsid w:val="000D0CA1"/>
    <w:rsid w:val="001073A2"/>
    <w:rsid w:val="001656F8"/>
    <w:rsid w:val="00192E19"/>
    <w:rsid w:val="001D4A1E"/>
    <w:rsid w:val="001D5772"/>
    <w:rsid w:val="001F4383"/>
    <w:rsid w:val="00200E0D"/>
    <w:rsid w:val="00257541"/>
    <w:rsid w:val="002657D5"/>
    <w:rsid w:val="00293A6A"/>
    <w:rsid w:val="002B0B69"/>
    <w:rsid w:val="002B2A7F"/>
    <w:rsid w:val="002E39A8"/>
    <w:rsid w:val="002F2843"/>
    <w:rsid w:val="003368DD"/>
    <w:rsid w:val="00341D0A"/>
    <w:rsid w:val="003600C7"/>
    <w:rsid w:val="00371F55"/>
    <w:rsid w:val="003A245C"/>
    <w:rsid w:val="003E493E"/>
    <w:rsid w:val="00450083"/>
    <w:rsid w:val="0048661B"/>
    <w:rsid w:val="00527263"/>
    <w:rsid w:val="00566097"/>
    <w:rsid w:val="00573C55"/>
    <w:rsid w:val="005C1E5B"/>
    <w:rsid w:val="00616AA8"/>
    <w:rsid w:val="00623A57"/>
    <w:rsid w:val="00627F5B"/>
    <w:rsid w:val="006F5884"/>
    <w:rsid w:val="00707AC4"/>
    <w:rsid w:val="0071581E"/>
    <w:rsid w:val="00827A50"/>
    <w:rsid w:val="00877CEE"/>
    <w:rsid w:val="00897A9C"/>
    <w:rsid w:val="008C344B"/>
    <w:rsid w:val="008F361B"/>
    <w:rsid w:val="00925E18"/>
    <w:rsid w:val="009905B4"/>
    <w:rsid w:val="009F432A"/>
    <w:rsid w:val="00A908ED"/>
    <w:rsid w:val="00AA3F68"/>
    <w:rsid w:val="00B12954"/>
    <w:rsid w:val="00B37853"/>
    <w:rsid w:val="00B37E98"/>
    <w:rsid w:val="00B47E98"/>
    <w:rsid w:val="00B65751"/>
    <w:rsid w:val="00BC7AFA"/>
    <w:rsid w:val="00C21998"/>
    <w:rsid w:val="00C45207"/>
    <w:rsid w:val="00C54152"/>
    <w:rsid w:val="00C86A19"/>
    <w:rsid w:val="00CB2564"/>
    <w:rsid w:val="00CB5629"/>
    <w:rsid w:val="00D34BCE"/>
    <w:rsid w:val="00D94CD8"/>
    <w:rsid w:val="00E249D0"/>
    <w:rsid w:val="00E356C9"/>
    <w:rsid w:val="00E574AD"/>
    <w:rsid w:val="00EA18C2"/>
    <w:rsid w:val="00EC6D7B"/>
    <w:rsid w:val="00F33992"/>
    <w:rsid w:val="00F56EB3"/>
    <w:rsid w:val="00F7613D"/>
    <w:rsid w:val="00FB07F1"/>
    <w:rsid w:val="00FB0AF7"/>
    <w:rsid w:val="00FD2122"/>
    <w:rsid w:val="00FE6BC1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101266"/>
    </o:shapedefaults>
    <o:shapelayout v:ext="edit">
      <o:idmap v:ext="edit" data="1"/>
    </o:shapelayout>
  </w:shapeDefaults>
  <w:decimalSymbol w:val=","/>
  <w:listSeparator w:val=";"/>
  <w14:docId w14:val="09A55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Overskrift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Overskrift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Overskrift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Heading1Char">
    <w:name w:val="Heading 1 Char"/>
    <w:link w:val="Overskrift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val="en-US" w:eastAsia="ja-JP"/>
    </w:rPr>
  </w:style>
  <w:style w:type="paragraph" w:styleId="Overskrift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Overskrift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Overskrift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Heading1Char">
    <w:name w:val="Heading 1 Char"/>
    <w:link w:val="Overskrift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d\AppData\Roaming\Microsoft\Templates\Snack%20schedule%20for%20sports%20te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\Users\Maud\AppData\Roaming\Microsoft\Templates\Snack schedule for sports team.dot</Template>
  <TotalTime>0</TotalTime>
  <Pages>1</Pages>
  <Words>95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</dc:creator>
  <cp:lastModifiedBy>ole henrik paulsen</cp:lastModifiedBy>
  <cp:revision>2</cp:revision>
  <cp:lastPrinted>2005-08-02T08:08:00Z</cp:lastPrinted>
  <dcterms:created xsi:type="dcterms:W3CDTF">2011-04-12T15:56:00Z</dcterms:created>
  <dcterms:modified xsi:type="dcterms:W3CDTF">2011-04-12T15:56:00Z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TC012289761033</vt:lpwstr>
  </property>
</Properties>
</file>