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Spec="center" w:tblpY="1081"/>
        <w:tblW w:w="13680" w:type="dxa"/>
        <w:tblBorders>
          <w:top w:val="single" w:sz="4" w:space="0" w:color="00CCFF"/>
          <w:left w:val="single" w:sz="4" w:space="0" w:color="00CCFF"/>
          <w:bottom w:val="single" w:sz="4" w:space="0" w:color="00CCFF"/>
          <w:right w:val="single" w:sz="4" w:space="0" w:color="00CCFF"/>
          <w:insideH w:val="single" w:sz="6" w:space="0" w:color="00CCFF"/>
          <w:insideV w:val="single" w:sz="6" w:space="0" w:color="00CCFF"/>
        </w:tblBorders>
        <w:shd w:val="clear" w:color="auto" w:fill="333399"/>
        <w:tblCellMar>
          <w:left w:w="115" w:type="dxa"/>
          <w:right w:w="115" w:type="dxa"/>
        </w:tblCellMar>
        <w:tblLook w:val="01E0"/>
      </w:tblPr>
      <w:tblGrid>
        <w:gridCol w:w="1675"/>
        <w:gridCol w:w="2268"/>
        <w:gridCol w:w="3595"/>
        <w:gridCol w:w="2075"/>
        <w:gridCol w:w="4067"/>
      </w:tblGrid>
      <w:tr w:rsidR="005C1E5B" w:rsidRPr="006B4D65" w:rsidTr="00E249D0">
        <w:trPr>
          <w:cantSplit/>
          <w:trHeight w:val="1152"/>
          <w:tblHeader/>
        </w:trPr>
        <w:tc>
          <w:tcPr>
            <w:tcW w:w="13680" w:type="dxa"/>
            <w:gridSpan w:val="5"/>
            <w:tcBorders>
              <w:top w:val="single" w:sz="48" w:space="0" w:color="333399"/>
              <w:left w:val="nil"/>
              <w:bottom w:val="nil"/>
              <w:right w:val="nil"/>
            </w:tcBorders>
            <w:shd w:val="clear" w:color="auto" w:fill="92CDDC"/>
            <w:vAlign w:val="center"/>
          </w:tcPr>
          <w:p w:rsidR="005C1E5B" w:rsidRPr="00EA18C2" w:rsidRDefault="003368DD" w:rsidP="003368DD">
            <w:pPr>
              <w:pStyle w:val="ScheduleTitle"/>
              <w:framePr w:hSpace="0" w:wrap="auto" w:vAnchor="margin" w:hAnchor="text" w:xAlign="left" w:yAlign="inlin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sz w:val="48"/>
                <w:u w:val="single"/>
              </w:rPr>
              <w:t>Milepælsplan</w:t>
            </w:r>
          </w:p>
        </w:tc>
      </w:tr>
      <w:tr w:rsidR="005C1E5B" w:rsidRPr="009B5EAB" w:rsidTr="00E249D0">
        <w:trPr>
          <w:cantSplit/>
          <w:trHeight w:val="1152"/>
        </w:trPr>
        <w:tc>
          <w:tcPr>
            <w:tcW w:w="13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1849B"/>
            <w:vAlign w:val="center"/>
          </w:tcPr>
          <w:p w:rsidR="006F5884" w:rsidRPr="003600C7" w:rsidRDefault="006F5884" w:rsidP="00F56EB3">
            <w:pPr>
              <w:rPr>
                <w:rFonts w:ascii="Calibri" w:hAnsi="Calibri" w:cs="Calibri"/>
                <w:sz w:val="24"/>
                <w:lang w:val="nb-NO"/>
              </w:rPr>
            </w:pPr>
          </w:p>
          <w:p w:rsidR="005C1E5B" w:rsidRPr="003600C7" w:rsidRDefault="00EA18C2" w:rsidP="00F56EB3">
            <w:pPr>
              <w:pStyle w:val="Notes"/>
              <w:rPr>
                <w:rFonts w:ascii="Calibri" w:hAnsi="Calibri" w:cs="Calibri"/>
                <w:b/>
                <w:sz w:val="28"/>
                <w:lang w:val="nb-NO"/>
              </w:rPr>
            </w:pPr>
            <w:r w:rsidRPr="003600C7">
              <w:rPr>
                <w:rFonts w:ascii="Calibri" w:hAnsi="Calibri" w:cs="Calibri"/>
                <w:b/>
                <w:sz w:val="28"/>
                <w:lang w:val="nb-NO"/>
              </w:rPr>
              <w:t xml:space="preserve">Milepålsplan for </w:t>
            </w:r>
            <w:r w:rsidR="003368DD">
              <w:rPr>
                <w:rFonts w:ascii="Calibri" w:hAnsi="Calibri" w:cs="Calibri"/>
                <w:b/>
                <w:sz w:val="28"/>
                <w:lang w:val="nb-NO"/>
              </w:rPr>
              <w:t>Lars</w:t>
            </w:r>
            <w:r w:rsidRPr="003600C7">
              <w:rPr>
                <w:rFonts w:ascii="Calibri" w:hAnsi="Calibri" w:cs="Calibri"/>
                <w:b/>
                <w:sz w:val="28"/>
                <w:lang w:val="nb-NO"/>
              </w:rPr>
              <w:t xml:space="preserve">, </w:t>
            </w:r>
            <w:r w:rsidR="003368DD">
              <w:rPr>
                <w:rFonts w:ascii="Calibri" w:hAnsi="Calibri" w:cs="Calibri"/>
                <w:b/>
                <w:sz w:val="28"/>
                <w:lang w:val="nb-NO"/>
              </w:rPr>
              <w:t>Anders og Ole henrik.</w:t>
            </w:r>
          </w:p>
          <w:p w:rsidR="00EA18C2" w:rsidRPr="003600C7" w:rsidRDefault="00EA18C2" w:rsidP="003368DD">
            <w:pPr>
              <w:pStyle w:val="Notes"/>
              <w:rPr>
                <w:rFonts w:ascii="Calibri" w:hAnsi="Calibri" w:cs="Calibri"/>
                <w:b/>
                <w:sz w:val="28"/>
                <w:lang w:val="nb-NO"/>
              </w:rPr>
            </w:pPr>
            <w:r w:rsidRPr="003600C7">
              <w:rPr>
                <w:rFonts w:ascii="Calibri" w:hAnsi="Calibri" w:cs="Calibri"/>
                <w:b/>
                <w:sz w:val="28"/>
                <w:lang w:val="nb-NO"/>
              </w:rPr>
              <w:t xml:space="preserve">Se ansvarskart for tildelte oppgaver. </w:t>
            </w:r>
          </w:p>
          <w:p w:rsidR="00EA18C2" w:rsidRPr="00EA18C2" w:rsidRDefault="00EA18C2" w:rsidP="003368DD">
            <w:pPr>
              <w:pStyle w:val="Notes"/>
              <w:jc w:val="left"/>
              <w:rPr>
                <w:lang w:val="nb-NO"/>
              </w:rPr>
            </w:pPr>
          </w:p>
        </w:tc>
      </w:tr>
      <w:tr w:rsidR="00EA18C2" w:rsidRPr="006B4D65" w:rsidTr="00192E19">
        <w:trPr>
          <w:cantSplit/>
          <w:trHeight w:val="710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192E19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Start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192E19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Frist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EA18C2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 w:rsidRPr="003600C7">
              <w:rPr>
                <w:rFonts w:ascii="Calibri" w:hAnsi="Calibri" w:cs="Calibri"/>
                <w:sz w:val="24"/>
              </w:rPr>
              <w:t>Oppgave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EA18C2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 w:rsidRPr="003600C7">
              <w:rPr>
                <w:rFonts w:ascii="Calibri" w:hAnsi="Calibri" w:cs="Calibri"/>
                <w:sz w:val="24"/>
              </w:rPr>
              <w:t>Hovedansvar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:rsidR="005C1E5B" w:rsidRPr="003600C7" w:rsidRDefault="00EA18C2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 w:rsidRPr="003600C7">
              <w:rPr>
                <w:rFonts w:ascii="Calibri" w:hAnsi="Calibri" w:cs="Calibri"/>
                <w:sz w:val="24"/>
              </w:rPr>
              <w:t>Status</w:t>
            </w:r>
          </w:p>
        </w:tc>
      </w:tr>
      <w:tr w:rsidR="00EA18C2" w:rsidRPr="003E493E" w:rsidTr="00192E19">
        <w:trPr>
          <w:cantSplit/>
          <w:trHeight w:val="450"/>
        </w:trPr>
        <w:tc>
          <w:tcPr>
            <w:tcW w:w="167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6B4D65" w:rsidRDefault="003368DD" w:rsidP="00F56EB3">
            <w:pPr>
              <w:pStyle w:val="BoldText"/>
              <w:framePr w:hSpace="0" w:wrap="auto" w:vAnchor="margin" w:hAnchor="text" w:xAlign="left" w:yAlign="inline"/>
            </w:pPr>
            <w:r>
              <w:t>12/4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6B4D65" w:rsidRDefault="003368DD" w:rsidP="00F56EB3">
            <w:pPr>
              <w:pStyle w:val="BoldText"/>
              <w:framePr w:hSpace="0" w:wrap="auto" w:vAnchor="margin" w:hAnchor="text" w:xAlign="left" w:yAlign="inline"/>
            </w:pPr>
            <w:r>
              <w:t>13/11</w:t>
            </w:r>
            <w:r w:rsidR="003E493E">
              <w:t>-201</w:t>
            </w:r>
            <w:r>
              <w:t>1</w:t>
            </w:r>
          </w:p>
        </w:tc>
        <w:tc>
          <w:tcPr>
            <w:tcW w:w="359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192E19" w:rsidRDefault="003368DD" w:rsidP="00F56EB3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ER-modell og database</w:t>
            </w:r>
          </w:p>
        </w:tc>
        <w:tc>
          <w:tcPr>
            <w:tcW w:w="207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3E493E" w:rsidRDefault="003E493E" w:rsidP="00F56EB3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Alle</w:t>
            </w:r>
          </w:p>
        </w:tc>
        <w:tc>
          <w:tcPr>
            <w:tcW w:w="4067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C1E5B" w:rsidRPr="003E493E" w:rsidRDefault="003368DD" w:rsidP="00F56EB3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Påbegynt</w:t>
            </w:r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13/4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?/4</w:t>
            </w:r>
            <w:r w:rsidR="003E493E">
              <w:t>-201</w:t>
            </w:r>
            <w:r>
              <w:t>1</w:t>
            </w: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192E19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Klasser og en oversikt over disse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Ole Henrik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Ikke </w:t>
            </w:r>
            <w:r w:rsidR="003E493E">
              <w:t>Ferdig</w:t>
            </w:r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13/4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?/4-2011</w:t>
            </w: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192E19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Login script med hashing og feilhåtering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Anders og ole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Ikke Ferdig</w:t>
            </w:r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13/4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?/4</w:t>
            </w:r>
            <w:r w:rsidR="003E493E">
              <w:t>-201</w:t>
            </w:r>
            <w:r>
              <w:t>1</w:t>
            </w: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192E19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Adminpanel med funksjoner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Lars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9B5EAB" w:rsidP="003E493E">
            <w:pPr>
              <w:pStyle w:val="BoldText"/>
              <w:framePr w:hSpace="0" w:wrap="auto" w:vAnchor="margin" w:hAnchor="text" w:xAlign="left" w:yAlign="inline"/>
            </w:pPr>
            <w:r>
              <w:t>Påbegynt</w:t>
            </w:r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Brukerpanel med funksjoner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Anders og ole</w:t>
            </w:r>
            <w:bookmarkStart w:id="0" w:name="_GoBack"/>
            <w:bookmarkEnd w:id="0"/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Ikke </w:t>
            </w:r>
            <w:r w:rsidR="003E493E">
              <w:t>Ferdig</w:t>
            </w:r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9B5EAB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 w:rsidRPr="009B5EAB">
              <w:rPr>
                <w:lang w:val="nb-NO"/>
              </w:rPr>
              <w:t>SQL spørringer for å vise varer og sånt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Anders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Ikke </w:t>
            </w:r>
            <w:r w:rsidR="00257541">
              <w:t>Ferdig</w:t>
            </w:r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Feilhåntering til fil 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Ole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3E493E" w:rsidRPr="006B4D65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368DD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368DD">
            <w:pPr>
              <w:pStyle w:val="BoldText"/>
              <w:framePr w:hSpace="0" w:wrap="auto" w:vAnchor="margin" w:hAnchor="text" w:xAlign="left" w:yAlign="inline"/>
            </w:pPr>
            <w:r>
              <w:t xml:space="preserve"> 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3E493E" w:rsidRPr="00257541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257541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</w:tr>
      <w:tr w:rsidR="003E493E" w:rsidRPr="00257541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</w:tr>
      <w:tr w:rsidR="003E493E" w:rsidRPr="00257541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</w:tr>
    </w:tbl>
    <w:p w:rsidR="00FB0AF7" w:rsidRPr="00257541" w:rsidRDefault="00FB0AF7" w:rsidP="003600C7">
      <w:pPr>
        <w:shd w:val="clear" w:color="auto" w:fill="FFFFFF"/>
        <w:rPr>
          <w:vertAlign w:val="subscript"/>
          <w:lang w:val="nb-NO"/>
        </w:rPr>
      </w:pPr>
    </w:p>
    <w:sectPr w:rsidR="00FB0AF7" w:rsidRPr="00257541" w:rsidSect="009F432A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BB8" w:rsidRDefault="00E05BB8">
      <w:r>
        <w:separator/>
      </w:r>
    </w:p>
  </w:endnote>
  <w:endnote w:type="continuationSeparator" w:id="0">
    <w:p w:rsidR="00E05BB8" w:rsidRDefault="00E05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BB8" w:rsidRDefault="00E05BB8">
      <w:r>
        <w:separator/>
      </w:r>
    </w:p>
  </w:footnote>
  <w:footnote w:type="continuationSeparator" w:id="0">
    <w:p w:rsidR="00E05BB8" w:rsidRDefault="00E05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5046C"/>
    <w:multiLevelType w:val="hybridMultilevel"/>
    <w:tmpl w:val="B1BC1A52"/>
    <w:lvl w:ilvl="0" w:tplc="C3EE0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1125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1732906"/>
    <w:multiLevelType w:val="hybridMultilevel"/>
    <w:tmpl w:val="3272B306"/>
    <w:lvl w:ilvl="0" w:tplc="62A02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hideSpellingErrors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18C2"/>
    <w:rsid w:val="0002275A"/>
    <w:rsid w:val="00035211"/>
    <w:rsid w:val="0006642A"/>
    <w:rsid w:val="00067ABC"/>
    <w:rsid w:val="000D0CA1"/>
    <w:rsid w:val="001073A2"/>
    <w:rsid w:val="001656F8"/>
    <w:rsid w:val="00192E19"/>
    <w:rsid w:val="001D4A1E"/>
    <w:rsid w:val="001D5772"/>
    <w:rsid w:val="001F4383"/>
    <w:rsid w:val="00200E0D"/>
    <w:rsid w:val="00257541"/>
    <w:rsid w:val="002657D5"/>
    <w:rsid w:val="00293A6A"/>
    <w:rsid w:val="002B0B69"/>
    <w:rsid w:val="002B2A7F"/>
    <w:rsid w:val="002E39A8"/>
    <w:rsid w:val="002F2843"/>
    <w:rsid w:val="003368DD"/>
    <w:rsid w:val="00341D0A"/>
    <w:rsid w:val="003600C7"/>
    <w:rsid w:val="00371F55"/>
    <w:rsid w:val="003A245C"/>
    <w:rsid w:val="003E493E"/>
    <w:rsid w:val="00450083"/>
    <w:rsid w:val="0048661B"/>
    <w:rsid w:val="00527263"/>
    <w:rsid w:val="00566097"/>
    <w:rsid w:val="00573C55"/>
    <w:rsid w:val="005C1E5B"/>
    <w:rsid w:val="00616AA8"/>
    <w:rsid w:val="00623A57"/>
    <w:rsid w:val="00627F5B"/>
    <w:rsid w:val="006F5884"/>
    <w:rsid w:val="00707AC4"/>
    <w:rsid w:val="0071581E"/>
    <w:rsid w:val="00827A50"/>
    <w:rsid w:val="00877CEE"/>
    <w:rsid w:val="00897A9C"/>
    <w:rsid w:val="008C344B"/>
    <w:rsid w:val="008F361B"/>
    <w:rsid w:val="00925E18"/>
    <w:rsid w:val="009905B4"/>
    <w:rsid w:val="009B5EAB"/>
    <w:rsid w:val="009F432A"/>
    <w:rsid w:val="00A908ED"/>
    <w:rsid w:val="00AA3F68"/>
    <w:rsid w:val="00B12954"/>
    <w:rsid w:val="00B37853"/>
    <w:rsid w:val="00B37E98"/>
    <w:rsid w:val="00B47E98"/>
    <w:rsid w:val="00B65751"/>
    <w:rsid w:val="00BC7AFA"/>
    <w:rsid w:val="00C21998"/>
    <w:rsid w:val="00C45207"/>
    <w:rsid w:val="00C54152"/>
    <w:rsid w:val="00C86A19"/>
    <w:rsid w:val="00CB2564"/>
    <w:rsid w:val="00CB5629"/>
    <w:rsid w:val="00D15041"/>
    <w:rsid w:val="00D34BCE"/>
    <w:rsid w:val="00D94CD8"/>
    <w:rsid w:val="00E05BB8"/>
    <w:rsid w:val="00E249D0"/>
    <w:rsid w:val="00E356C9"/>
    <w:rsid w:val="00E574AD"/>
    <w:rsid w:val="00EA18C2"/>
    <w:rsid w:val="00EC6D7B"/>
    <w:rsid w:val="00F33992"/>
    <w:rsid w:val="00F56EB3"/>
    <w:rsid w:val="00F7613D"/>
    <w:rsid w:val="00FB07F1"/>
    <w:rsid w:val="00FB0AF7"/>
    <w:rsid w:val="00FD2122"/>
    <w:rsid w:val="00FE6BC1"/>
    <w:rsid w:val="00FF5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126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val="en-US" w:eastAsia="ja-JP"/>
    </w:rPr>
  </w:style>
  <w:style w:type="paragraph" w:styleId="Overskrift1">
    <w:name w:val="heading 1"/>
    <w:basedOn w:val="Normal"/>
    <w:next w:val="Normal"/>
    <w:link w:val="Overskrift1Tegn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Overskrift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Overskrift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val="en-US" w:eastAsia="ja-JP"/>
    </w:rPr>
  </w:style>
  <w:style w:type="paragraph" w:styleId="Overskrift1">
    <w:name w:val="heading 1"/>
    <w:basedOn w:val="Normal"/>
    <w:next w:val="Normal"/>
    <w:link w:val="Heading1Char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Overskrift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Overskrift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Heading1Char">
    <w:name w:val="Heading 1 Char"/>
    <w:link w:val="Overskrift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d\AppData\Roaming\Microsoft\Templates\Snack%20schedule%20for%20sports%20te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Snack schedule for sports team.dot</Template>
  <TotalTime>2</TotalTime>
  <Pages>1</Pages>
  <Words>94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</dc:creator>
  <cp:lastModifiedBy>Lars Haugan</cp:lastModifiedBy>
  <cp:revision>3</cp:revision>
  <cp:lastPrinted>2005-08-02T08:08:00Z</cp:lastPrinted>
  <dcterms:created xsi:type="dcterms:W3CDTF">2011-04-12T15:56:00Z</dcterms:created>
  <dcterms:modified xsi:type="dcterms:W3CDTF">2011-04-26T12:32:00Z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TC012289761033</vt:lpwstr>
  </property>
</Properties>
</file>